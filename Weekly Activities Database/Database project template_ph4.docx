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E8160" w14:textId="2EC515FB" w:rsidR="00771F16" w:rsidRPr="0075229F" w:rsidRDefault="00DF6C86" w:rsidP="0075229F">
      <w:pPr>
        <w:pStyle w:val="Title"/>
        <w:pBdr>
          <w:bottom w:val="single" w:sz="6" w:space="1" w:color="auto"/>
        </w:pBdr>
        <w:jc w:val="center"/>
        <w:rPr>
          <w:rFonts w:ascii="Times New Roman" w:hAnsi="Times New Roman" w:cs="Times New Roman"/>
        </w:rPr>
      </w:pPr>
      <w:r>
        <w:rPr>
          <w:rFonts w:ascii="Times New Roman" w:hAnsi="Times New Roman" w:cs="Times New Roman"/>
          <w:b/>
          <w:sz w:val="52"/>
        </w:rPr>
        <w:t>Weekly Activities Database</w:t>
      </w:r>
    </w:p>
    <w:p w14:paraId="7255F645" w14:textId="77777777" w:rsidR="000B65B3" w:rsidRPr="0075229F" w:rsidRDefault="000B65B3" w:rsidP="000B65B3">
      <w:pPr>
        <w:pStyle w:val="Heading1"/>
      </w:pPr>
      <w:r w:rsidRPr="0075229F">
        <w:t>Project Team</w:t>
      </w:r>
      <w:r w:rsidR="008D3597" w:rsidRPr="0075229F">
        <w:t xml:space="preserve"> (3 students)</w:t>
      </w:r>
    </w:p>
    <w:tbl>
      <w:tblPr>
        <w:tblStyle w:val="TableGrid"/>
        <w:tblpPr w:leftFromText="141" w:rightFromText="141" w:vertAnchor="text" w:horzAnchor="margin" w:tblpY="102"/>
        <w:tblW w:w="0" w:type="auto"/>
        <w:tblLook w:val="04A0" w:firstRow="1" w:lastRow="0" w:firstColumn="1" w:lastColumn="0" w:noHBand="0" w:noVBand="1"/>
      </w:tblPr>
      <w:tblGrid>
        <w:gridCol w:w="704"/>
        <w:gridCol w:w="2126"/>
        <w:gridCol w:w="6799"/>
      </w:tblGrid>
      <w:tr w:rsidR="008D3597" w:rsidRPr="0075229F" w14:paraId="06706A76" w14:textId="77777777" w:rsidTr="0075229F">
        <w:tc>
          <w:tcPr>
            <w:tcW w:w="704" w:type="dxa"/>
            <w:shd w:val="clear" w:color="auto" w:fill="A6A6A6" w:themeFill="background1" w:themeFillShade="A6"/>
          </w:tcPr>
          <w:p w14:paraId="66D5B052" w14:textId="77777777" w:rsidR="008D3597" w:rsidRPr="0075229F" w:rsidRDefault="008D3597" w:rsidP="008D3597">
            <w:pPr>
              <w:rPr>
                <w:rFonts w:ascii="Times New Roman" w:hAnsi="Times New Roman" w:cs="Times New Roman"/>
                <w:b/>
              </w:rPr>
            </w:pPr>
            <w:r w:rsidRPr="0075229F">
              <w:rPr>
                <w:rFonts w:ascii="Times New Roman" w:hAnsi="Times New Roman" w:cs="Times New Roman"/>
                <w:b/>
              </w:rPr>
              <w:t>No</w:t>
            </w:r>
          </w:p>
        </w:tc>
        <w:tc>
          <w:tcPr>
            <w:tcW w:w="2126" w:type="dxa"/>
            <w:shd w:val="clear" w:color="auto" w:fill="A6A6A6" w:themeFill="background1" w:themeFillShade="A6"/>
          </w:tcPr>
          <w:p w14:paraId="2EDA325A" w14:textId="77777777" w:rsidR="008D3597" w:rsidRPr="0075229F" w:rsidRDefault="008D3597" w:rsidP="0075229F">
            <w:pPr>
              <w:spacing w:after="160" w:line="259" w:lineRule="auto"/>
              <w:rPr>
                <w:rFonts w:ascii="Times New Roman" w:hAnsi="Times New Roman" w:cs="Times New Roman"/>
              </w:rPr>
            </w:pPr>
            <w:r w:rsidRPr="0075229F">
              <w:rPr>
                <w:rFonts w:ascii="Times New Roman" w:hAnsi="Times New Roman" w:cs="Times New Roman"/>
              </w:rPr>
              <w:t>Stu-N</w:t>
            </w:r>
            <w:r w:rsidR="0075229F">
              <w:rPr>
                <w:rFonts w:ascii="Times New Roman" w:hAnsi="Times New Roman" w:cs="Times New Roman"/>
              </w:rPr>
              <w:t>u</w:t>
            </w:r>
            <w:r w:rsidRPr="0075229F">
              <w:rPr>
                <w:rFonts w:ascii="Times New Roman" w:hAnsi="Times New Roman" w:cs="Times New Roman"/>
              </w:rPr>
              <w:t>mber</w:t>
            </w:r>
          </w:p>
        </w:tc>
        <w:tc>
          <w:tcPr>
            <w:tcW w:w="6799" w:type="dxa"/>
            <w:shd w:val="clear" w:color="auto" w:fill="A6A6A6" w:themeFill="background1" w:themeFillShade="A6"/>
          </w:tcPr>
          <w:p w14:paraId="03CA6424" w14:textId="77777777" w:rsidR="008D3597" w:rsidRPr="0075229F" w:rsidRDefault="008D3597" w:rsidP="008D3597">
            <w:pPr>
              <w:spacing w:after="160" w:line="259" w:lineRule="auto"/>
              <w:rPr>
                <w:rFonts w:ascii="Times New Roman" w:hAnsi="Times New Roman" w:cs="Times New Roman"/>
              </w:rPr>
            </w:pPr>
            <w:r w:rsidRPr="0075229F">
              <w:rPr>
                <w:rFonts w:ascii="Times New Roman" w:hAnsi="Times New Roman" w:cs="Times New Roman"/>
              </w:rPr>
              <w:t>Name Surname</w:t>
            </w:r>
          </w:p>
        </w:tc>
      </w:tr>
      <w:tr w:rsidR="008D3597" w:rsidRPr="0075229F" w14:paraId="0CF2824D" w14:textId="77777777" w:rsidTr="0075229F">
        <w:tc>
          <w:tcPr>
            <w:tcW w:w="704" w:type="dxa"/>
          </w:tcPr>
          <w:p w14:paraId="21B0D8E2" w14:textId="77777777" w:rsidR="008D3597" w:rsidRPr="0075229F" w:rsidRDefault="008D3597" w:rsidP="008D3597">
            <w:pPr>
              <w:pStyle w:val="Title"/>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1</w:t>
            </w:r>
          </w:p>
        </w:tc>
        <w:tc>
          <w:tcPr>
            <w:tcW w:w="2126" w:type="dxa"/>
          </w:tcPr>
          <w:p w14:paraId="187D096E" w14:textId="4189EB22" w:rsidR="008D3597" w:rsidRPr="0075229F" w:rsidRDefault="00B71F46" w:rsidP="008D3597">
            <w:pPr>
              <w:rPr>
                <w:rFonts w:ascii="Times New Roman" w:hAnsi="Times New Roman" w:cs="Times New Roman"/>
              </w:rPr>
            </w:pPr>
            <w:r>
              <w:rPr>
                <w:rFonts w:ascii="Times New Roman" w:hAnsi="Times New Roman" w:cs="Times New Roman"/>
              </w:rPr>
              <w:t>18070006042</w:t>
            </w:r>
          </w:p>
        </w:tc>
        <w:tc>
          <w:tcPr>
            <w:tcW w:w="6799" w:type="dxa"/>
          </w:tcPr>
          <w:p w14:paraId="0FDF84B3" w14:textId="4783CA1C" w:rsidR="008D3597" w:rsidRPr="0075229F" w:rsidRDefault="00B71F46" w:rsidP="008D3597">
            <w:pPr>
              <w:rPr>
                <w:rFonts w:ascii="Times New Roman" w:hAnsi="Times New Roman" w:cs="Times New Roman"/>
              </w:rPr>
            </w:pPr>
            <w:r>
              <w:rPr>
                <w:rFonts w:ascii="Times New Roman" w:hAnsi="Times New Roman" w:cs="Times New Roman"/>
              </w:rPr>
              <w:t>Tuğberk Göktepe</w:t>
            </w:r>
          </w:p>
        </w:tc>
      </w:tr>
      <w:tr w:rsidR="008D3597" w:rsidRPr="0075229F" w14:paraId="1B8BB764" w14:textId="77777777" w:rsidTr="0075229F">
        <w:tc>
          <w:tcPr>
            <w:tcW w:w="704" w:type="dxa"/>
          </w:tcPr>
          <w:p w14:paraId="4E7D6B16" w14:textId="77777777" w:rsidR="008D3597" w:rsidRPr="0075229F" w:rsidRDefault="008D3597" w:rsidP="008D3597">
            <w:pPr>
              <w:pStyle w:val="Title"/>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2</w:t>
            </w:r>
          </w:p>
        </w:tc>
        <w:tc>
          <w:tcPr>
            <w:tcW w:w="2126" w:type="dxa"/>
          </w:tcPr>
          <w:p w14:paraId="3C81FDCA" w14:textId="33CE78AA" w:rsidR="008D3597" w:rsidRPr="0075229F" w:rsidRDefault="00B71F46" w:rsidP="008D3597">
            <w:pPr>
              <w:rPr>
                <w:rFonts w:ascii="Times New Roman" w:hAnsi="Times New Roman" w:cs="Times New Roman"/>
              </w:rPr>
            </w:pPr>
            <w:r>
              <w:rPr>
                <w:rFonts w:ascii="Times New Roman" w:hAnsi="Times New Roman" w:cs="Times New Roman"/>
              </w:rPr>
              <w:t>18070006048</w:t>
            </w:r>
          </w:p>
        </w:tc>
        <w:tc>
          <w:tcPr>
            <w:tcW w:w="6799" w:type="dxa"/>
          </w:tcPr>
          <w:p w14:paraId="61F1FD35" w14:textId="126C3D65" w:rsidR="008D3597" w:rsidRPr="0075229F" w:rsidRDefault="00B71F46" w:rsidP="008D3597">
            <w:pPr>
              <w:rPr>
                <w:rFonts w:ascii="Times New Roman" w:hAnsi="Times New Roman" w:cs="Times New Roman"/>
              </w:rPr>
            </w:pPr>
            <w:r>
              <w:rPr>
                <w:rFonts w:ascii="Times New Roman" w:hAnsi="Times New Roman" w:cs="Times New Roman"/>
              </w:rPr>
              <w:t>Ekin Uygar Duman</w:t>
            </w:r>
          </w:p>
        </w:tc>
      </w:tr>
      <w:tr w:rsidR="008D3597" w:rsidRPr="0075229F" w14:paraId="457D0287" w14:textId="77777777" w:rsidTr="0075229F">
        <w:tc>
          <w:tcPr>
            <w:tcW w:w="704" w:type="dxa"/>
          </w:tcPr>
          <w:p w14:paraId="5A0748B3" w14:textId="77777777" w:rsidR="008D3597" w:rsidRPr="0075229F" w:rsidRDefault="008D3597" w:rsidP="008D3597">
            <w:pPr>
              <w:pStyle w:val="Title"/>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3</w:t>
            </w:r>
          </w:p>
        </w:tc>
        <w:tc>
          <w:tcPr>
            <w:tcW w:w="2126" w:type="dxa"/>
          </w:tcPr>
          <w:p w14:paraId="647CDEE8" w14:textId="23953615" w:rsidR="008D3597" w:rsidRPr="0075229F" w:rsidRDefault="00B71F46" w:rsidP="008D3597">
            <w:pPr>
              <w:rPr>
                <w:rFonts w:ascii="Times New Roman" w:hAnsi="Times New Roman" w:cs="Times New Roman"/>
              </w:rPr>
            </w:pPr>
            <w:r>
              <w:rPr>
                <w:rFonts w:ascii="Times New Roman" w:hAnsi="Times New Roman" w:cs="Times New Roman"/>
              </w:rPr>
              <w:t>18070006003</w:t>
            </w:r>
          </w:p>
        </w:tc>
        <w:tc>
          <w:tcPr>
            <w:tcW w:w="6799" w:type="dxa"/>
          </w:tcPr>
          <w:p w14:paraId="258048FE" w14:textId="4C329414" w:rsidR="008D3597" w:rsidRPr="0075229F" w:rsidRDefault="00B71F46" w:rsidP="008D3597">
            <w:pPr>
              <w:rPr>
                <w:rFonts w:ascii="Times New Roman" w:hAnsi="Times New Roman" w:cs="Times New Roman"/>
              </w:rPr>
            </w:pPr>
            <w:r>
              <w:rPr>
                <w:rFonts w:ascii="Times New Roman" w:hAnsi="Times New Roman" w:cs="Times New Roman"/>
              </w:rPr>
              <w:t>Yiğit Gökkaya</w:t>
            </w:r>
          </w:p>
        </w:tc>
      </w:tr>
    </w:tbl>
    <w:p w14:paraId="67D6CF1B" w14:textId="77777777" w:rsidR="000B65B3" w:rsidRDefault="000B65B3" w:rsidP="000B65B3">
      <w:pPr>
        <w:pBdr>
          <w:bottom w:val="single" w:sz="6" w:space="1" w:color="auto"/>
        </w:pBdr>
        <w:rPr>
          <w:rFonts w:ascii="Times New Roman" w:hAnsi="Times New Roman" w:cs="Times New Roman"/>
        </w:rPr>
      </w:pPr>
    </w:p>
    <w:p w14:paraId="36D42563" w14:textId="77777777" w:rsidR="0075229F" w:rsidRPr="0075229F" w:rsidRDefault="0075229F" w:rsidP="0075229F">
      <w:pPr>
        <w:pStyle w:val="Title"/>
        <w:pBdr>
          <w:bottom w:val="single" w:sz="6" w:space="1" w:color="auto"/>
        </w:pBdr>
        <w:jc w:val="center"/>
        <w:rPr>
          <w:rFonts w:ascii="Times New Roman" w:hAnsi="Times New Roman" w:cs="Times New Roman"/>
          <w:sz w:val="56"/>
        </w:rPr>
      </w:pPr>
      <w:r w:rsidRPr="0075229F">
        <w:rPr>
          <w:rFonts w:ascii="Times New Roman" w:hAnsi="Times New Roman" w:cs="Times New Roman"/>
          <w:b/>
          <w:sz w:val="48"/>
        </w:rPr>
        <w:t xml:space="preserve">PHASE </w:t>
      </w:r>
      <w:r w:rsidR="00DD3E86">
        <w:rPr>
          <w:rFonts w:ascii="Times New Roman" w:hAnsi="Times New Roman" w:cs="Times New Roman"/>
          <w:b/>
          <w:sz w:val="48"/>
        </w:rPr>
        <w:t>4</w:t>
      </w:r>
      <w:r w:rsidRPr="0075229F">
        <w:rPr>
          <w:rFonts w:ascii="Times New Roman" w:hAnsi="Times New Roman" w:cs="Times New Roman"/>
          <w:b/>
          <w:sz w:val="48"/>
        </w:rPr>
        <w:t>-</w:t>
      </w:r>
      <w:r w:rsidR="00DD3E86">
        <w:rPr>
          <w:rFonts w:ascii="Times New Roman" w:hAnsi="Times New Roman" w:cs="Times New Roman"/>
          <w:b/>
          <w:sz w:val="48"/>
        </w:rPr>
        <w:t xml:space="preserve"> USER INTERFACE (Due Jan, 10)</w:t>
      </w:r>
    </w:p>
    <w:p w14:paraId="03AB13FF" w14:textId="77777777" w:rsidR="0075229F" w:rsidRPr="0075229F" w:rsidRDefault="0075229F" w:rsidP="000B65B3">
      <w:pPr>
        <w:pBdr>
          <w:bottom w:val="single" w:sz="6" w:space="1" w:color="auto"/>
        </w:pBdr>
        <w:rPr>
          <w:rFonts w:ascii="Times New Roman" w:hAnsi="Times New Roman" w:cs="Times New Roman"/>
        </w:rPr>
      </w:pPr>
    </w:p>
    <w:p w14:paraId="552AC69F" w14:textId="77777777" w:rsidR="00771F16" w:rsidRDefault="00DD3E86" w:rsidP="007C5FD3">
      <w:pPr>
        <w:pStyle w:val="Heading1"/>
      </w:pPr>
      <w:r>
        <w:lastRenderedPageBreak/>
        <w:t>Graphical User Interface</w:t>
      </w:r>
    </w:p>
    <w:p w14:paraId="17F63CF4" w14:textId="7A51732A" w:rsidR="005B558B" w:rsidRPr="005B558B" w:rsidRDefault="00B71F46" w:rsidP="005B558B">
      <w:r>
        <w:rPr>
          <w:noProof/>
        </w:rPr>
        <w:drawing>
          <wp:inline distT="0" distB="0" distL="0" distR="0" wp14:anchorId="3A0407B6" wp14:editId="12F92EA5">
            <wp:extent cx="6120765" cy="619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6191250"/>
                    </a:xfrm>
                    <a:prstGeom prst="rect">
                      <a:avLst/>
                    </a:prstGeom>
                    <a:noFill/>
                    <a:ln>
                      <a:noFill/>
                    </a:ln>
                  </pic:spPr>
                </pic:pic>
              </a:graphicData>
            </a:graphic>
          </wp:inline>
        </w:drawing>
      </w:r>
    </w:p>
    <w:p w14:paraId="5C8D1CC7" w14:textId="73EA9055" w:rsidR="00614E82" w:rsidRDefault="00B71F46" w:rsidP="00614E82">
      <w:r>
        <w:t>Here, you can see our GUI application.</w:t>
      </w:r>
    </w:p>
    <w:p w14:paraId="08AFF376" w14:textId="611B9C9A" w:rsidR="00B71F46" w:rsidRDefault="00B71F46" w:rsidP="00614E82"/>
    <w:p w14:paraId="7B53BC9F" w14:textId="243DA8DF" w:rsidR="00B71F46" w:rsidRPr="00614E82" w:rsidRDefault="00B71F46" w:rsidP="00614E82">
      <w:r>
        <w:rPr>
          <w:noProof/>
        </w:rPr>
        <w:lastRenderedPageBreak/>
        <w:drawing>
          <wp:inline distT="0" distB="0" distL="0" distR="0" wp14:anchorId="60825744" wp14:editId="653AC5CF">
            <wp:extent cx="6120765" cy="6189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6189345"/>
                    </a:xfrm>
                    <a:prstGeom prst="rect">
                      <a:avLst/>
                    </a:prstGeom>
                    <a:noFill/>
                    <a:ln>
                      <a:noFill/>
                    </a:ln>
                  </pic:spPr>
                </pic:pic>
              </a:graphicData>
            </a:graphic>
          </wp:inline>
        </w:drawing>
      </w:r>
    </w:p>
    <w:p w14:paraId="2C95EAB7" w14:textId="373B791C" w:rsidR="00614E82" w:rsidRDefault="00B71F46" w:rsidP="00614E82">
      <w:r>
        <w:t>Here is the Activity Table.</w:t>
      </w:r>
    </w:p>
    <w:p w14:paraId="7FA1F91A" w14:textId="03DE5F5F" w:rsidR="00B71F46" w:rsidRDefault="00B71F46" w:rsidP="00614E82"/>
    <w:p w14:paraId="04FD7BFC" w14:textId="12BAB08B" w:rsidR="00B71F46" w:rsidRDefault="00B71F46" w:rsidP="00614E82">
      <w:r>
        <w:rPr>
          <w:noProof/>
        </w:rPr>
        <w:lastRenderedPageBreak/>
        <w:drawing>
          <wp:inline distT="0" distB="0" distL="0" distR="0" wp14:anchorId="5E07EE87" wp14:editId="0BBDFDB5">
            <wp:extent cx="6120765" cy="6189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6189345"/>
                    </a:xfrm>
                    <a:prstGeom prst="rect">
                      <a:avLst/>
                    </a:prstGeom>
                    <a:noFill/>
                    <a:ln>
                      <a:noFill/>
                    </a:ln>
                  </pic:spPr>
                </pic:pic>
              </a:graphicData>
            </a:graphic>
          </wp:inline>
        </w:drawing>
      </w:r>
    </w:p>
    <w:p w14:paraId="1F138948" w14:textId="77EE9244" w:rsidR="00B71F46" w:rsidRDefault="00B71F46" w:rsidP="00614E82">
      <w:r>
        <w:t>Here is the Location Table.</w:t>
      </w:r>
    </w:p>
    <w:p w14:paraId="070421C9" w14:textId="77777777" w:rsidR="00B71F46" w:rsidRPr="00614E82" w:rsidRDefault="00B71F46" w:rsidP="00614E82"/>
    <w:p w14:paraId="0E5A41F4" w14:textId="77777777" w:rsidR="000B65B3" w:rsidRPr="0075229F" w:rsidRDefault="000B65B3" w:rsidP="000A0F9B">
      <w:pPr>
        <w:pBdr>
          <w:bottom w:val="single" w:sz="6" w:space="1" w:color="auto"/>
        </w:pBdr>
        <w:rPr>
          <w:rFonts w:ascii="Times New Roman" w:hAnsi="Times New Roman" w:cs="Times New Roman"/>
        </w:rPr>
      </w:pPr>
    </w:p>
    <w:p w14:paraId="37A0EE74" w14:textId="77777777" w:rsidR="000B65B3" w:rsidRPr="0075229F" w:rsidRDefault="00DD3E86" w:rsidP="000B65B3">
      <w:pPr>
        <w:pStyle w:val="Heading1"/>
      </w:pPr>
      <w:r>
        <w:t>Presentation</w:t>
      </w:r>
      <w:r w:rsidR="000B65B3" w:rsidRPr="0075229F">
        <w:t xml:space="preserve"> </w:t>
      </w:r>
    </w:p>
    <w:p w14:paraId="33E8B68D" w14:textId="77777777" w:rsidR="00614E82" w:rsidRPr="0060034F" w:rsidRDefault="00DD3E86" w:rsidP="0060034F">
      <w:pPr>
        <w:pStyle w:val="ListParagraph"/>
        <w:numPr>
          <w:ilvl w:val="0"/>
          <w:numId w:val="35"/>
        </w:numPr>
        <w:ind w:left="567" w:hanging="141"/>
        <w:rPr>
          <w:rFonts w:ascii="Times New Roman" w:hAnsi="Times New Roman" w:cs="Times New Roman"/>
          <w:sz w:val="24"/>
        </w:rPr>
      </w:pPr>
      <w:r w:rsidRPr="0060034F">
        <w:rPr>
          <w:rFonts w:ascii="Times New Roman" w:hAnsi="Times New Roman" w:cs="Times New Roman"/>
          <w:sz w:val="24"/>
        </w:rPr>
        <w:t>Prepare a presentation for database, tables and relations with SQL examples---10 slides with a running application</w:t>
      </w:r>
    </w:p>
    <w:p w14:paraId="01B013F8" w14:textId="77777777" w:rsidR="0060034F" w:rsidRPr="0060034F" w:rsidRDefault="0060034F" w:rsidP="0060034F">
      <w:pPr>
        <w:pStyle w:val="ListParagraph"/>
        <w:numPr>
          <w:ilvl w:val="0"/>
          <w:numId w:val="35"/>
        </w:numPr>
        <w:ind w:left="567" w:hanging="141"/>
        <w:rPr>
          <w:rFonts w:ascii="Times New Roman" w:hAnsi="Times New Roman" w:cs="Times New Roman"/>
          <w:sz w:val="24"/>
        </w:rPr>
      </w:pPr>
      <w:r w:rsidRPr="0060034F">
        <w:rPr>
          <w:rFonts w:ascii="Times New Roman" w:hAnsi="Times New Roman" w:cs="Times New Roman"/>
          <w:sz w:val="24"/>
        </w:rPr>
        <w:t>Be ready to answer immediate questions---for each team member 2  questions at least</w:t>
      </w:r>
    </w:p>
    <w:p w14:paraId="5AFAD547" w14:textId="77777777" w:rsidR="007C5FD3" w:rsidRPr="00270661" w:rsidRDefault="007C5FD3" w:rsidP="007C5FD3"/>
    <w:p w14:paraId="63D4E9DF" w14:textId="77777777" w:rsidR="003B77E0" w:rsidRPr="0075229F" w:rsidRDefault="003B77E0" w:rsidP="000A0F9B">
      <w:pPr>
        <w:rPr>
          <w:rFonts w:ascii="Times New Roman" w:hAnsi="Times New Roman" w:cs="Times New Roman"/>
        </w:rPr>
      </w:pPr>
    </w:p>
    <w:p w14:paraId="7A1D0220" w14:textId="77777777" w:rsidR="003B77E0" w:rsidRPr="0075229F" w:rsidRDefault="003B77E0" w:rsidP="000A0F9B">
      <w:pPr>
        <w:pBdr>
          <w:bottom w:val="single" w:sz="6" w:space="1" w:color="auto"/>
        </w:pBdr>
        <w:rPr>
          <w:rFonts w:ascii="Times New Roman" w:hAnsi="Times New Roman" w:cs="Times New Roman"/>
        </w:rPr>
      </w:pPr>
    </w:p>
    <w:p w14:paraId="45E777F7" w14:textId="3E484DB8" w:rsidR="00A1746E" w:rsidRDefault="00A1746E" w:rsidP="0060034F">
      <w:pPr>
        <w:pStyle w:val="Heading1"/>
      </w:pPr>
      <w:r>
        <w:lastRenderedPageBreak/>
        <w:t xml:space="preserve">Discussion and self-evaluation </w:t>
      </w:r>
    </w:p>
    <w:p w14:paraId="76DA5D36" w14:textId="77777777" w:rsidR="00B71F46" w:rsidRPr="00B71F46" w:rsidRDefault="00B71F46" w:rsidP="00B71F46"/>
    <w:p w14:paraId="72B95E4B" w14:textId="34098153" w:rsidR="00A1746E" w:rsidRDefault="00B71F46" w:rsidP="00A1746E">
      <w:pPr>
        <w:rPr>
          <w:rFonts w:ascii="Times New Roman" w:hAnsi="Times New Roman" w:cs="Times New Roman"/>
          <w:sz w:val="24"/>
        </w:rPr>
      </w:pPr>
      <w:r>
        <w:rPr>
          <w:rFonts w:ascii="Times New Roman" w:hAnsi="Times New Roman" w:cs="Times New Roman"/>
          <w:sz w:val="24"/>
        </w:rPr>
        <w:t>In this project our main goal was to achieve a nice and flexible weekly activities database. To achieve our goal, first we designed the database using ER diagrams. After we did the diagram, we created the tables and started inserting values to them. While doing this process, we tried to reach 3NF. After we were satisfied with the state of our database, we started to work on our GUI project.</w:t>
      </w:r>
    </w:p>
    <w:p w14:paraId="6BB30A84" w14:textId="1DCBD86D" w:rsidR="00B71F46" w:rsidRDefault="00B71F46" w:rsidP="00A1746E">
      <w:pPr>
        <w:rPr>
          <w:rFonts w:ascii="Times New Roman" w:hAnsi="Times New Roman" w:cs="Times New Roman"/>
          <w:sz w:val="24"/>
        </w:rPr>
      </w:pPr>
      <w:r>
        <w:rPr>
          <w:rFonts w:ascii="Times New Roman" w:hAnsi="Times New Roman" w:cs="Times New Roman"/>
          <w:sz w:val="24"/>
        </w:rPr>
        <w:t>Implementing the GUI was a bit difficult, but with enough determination and research we overcame it. Even though the application is fine, there are still some room for improvement such as:</w:t>
      </w:r>
    </w:p>
    <w:p w14:paraId="303AA005" w14:textId="78531717" w:rsidR="00B71F46" w:rsidRDefault="00B71F46" w:rsidP="00A1746E">
      <w:pPr>
        <w:rPr>
          <w:rFonts w:ascii="Times New Roman" w:hAnsi="Times New Roman" w:cs="Times New Roman"/>
          <w:sz w:val="24"/>
        </w:rPr>
      </w:pPr>
      <w:r>
        <w:rPr>
          <w:rFonts w:ascii="Times New Roman" w:hAnsi="Times New Roman" w:cs="Times New Roman"/>
          <w:sz w:val="24"/>
        </w:rPr>
        <w:t>-Adding a login system to keep track of users.</w:t>
      </w:r>
    </w:p>
    <w:p w14:paraId="7847A8A6" w14:textId="5BA7340A" w:rsidR="00B71F46" w:rsidRDefault="00B71F46" w:rsidP="00A1746E">
      <w:pPr>
        <w:rPr>
          <w:rFonts w:ascii="Times New Roman" w:hAnsi="Times New Roman" w:cs="Times New Roman"/>
          <w:sz w:val="24"/>
        </w:rPr>
      </w:pPr>
      <w:r>
        <w:rPr>
          <w:rFonts w:ascii="Times New Roman" w:hAnsi="Times New Roman" w:cs="Times New Roman"/>
          <w:sz w:val="24"/>
        </w:rPr>
        <w:t>-Adding constraints to prevent infinite data manipulation.</w:t>
      </w:r>
    </w:p>
    <w:p w14:paraId="38844916" w14:textId="7FDCD8B4" w:rsidR="00B71F46" w:rsidRDefault="00B71F46" w:rsidP="00A1746E">
      <w:pPr>
        <w:rPr>
          <w:rFonts w:ascii="Times New Roman" w:hAnsi="Times New Roman" w:cs="Times New Roman"/>
          <w:sz w:val="24"/>
        </w:rPr>
      </w:pPr>
      <w:r>
        <w:rPr>
          <w:rFonts w:ascii="Times New Roman" w:hAnsi="Times New Roman" w:cs="Times New Roman"/>
          <w:sz w:val="24"/>
        </w:rPr>
        <w:t>To conclude, this project taught us many principles and it empowered our teamwork skills.</w:t>
      </w:r>
    </w:p>
    <w:p w14:paraId="526E3C14" w14:textId="77777777" w:rsidR="00B71F46" w:rsidRPr="00A1746E" w:rsidRDefault="00B71F46" w:rsidP="00A1746E"/>
    <w:p w14:paraId="4C635703" w14:textId="100B4156" w:rsidR="0060034F" w:rsidRPr="0075229F" w:rsidRDefault="0060034F" w:rsidP="0060034F">
      <w:pPr>
        <w:pStyle w:val="Heading1"/>
      </w:pPr>
      <w:r>
        <w:t>Peer-</w:t>
      </w:r>
      <w:proofErr w:type="gramStart"/>
      <w:r>
        <w:t>Review ?</w:t>
      </w:r>
      <w:proofErr w:type="gramEnd"/>
      <w:r>
        <w:t xml:space="preserve">  (table </w:t>
      </w:r>
      <w:proofErr w:type="gramStart"/>
      <w:r>
        <w:t>filled)</w:t>
      </w:r>
      <w:r w:rsidR="00FB3241">
        <w:t xml:space="preserve">   </w:t>
      </w:r>
      <w:proofErr w:type="gramEnd"/>
      <w:r w:rsidR="00FB3241">
        <w:t>(???)</w:t>
      </w:r>
    </w:p>
    <w:p w14:paraId="20636D14" w14:textId="7DC14B28" w:rsidR="00682BB9" w:rsidRDefault="00682BB9" w:rsidP="00D72AFC">
      <w:pPr>
        <w:rPr>
          <w:rFonts w:ascii="Times New Roman" w:hAnsi="Times New Roman" w:cs="Times New Roman"/>
          <w:sz w:val="24"/>
        </w:rPr>
      </w:pPr>
    </w:p>
    <w:p w14:paraId="7B6D2C59" w14:textId="102AB739" w:rsidR="00C8066F" w:rsidRPr="00C8066F" w:rsidRDefault="00C8066F" w:rsidP="00D72AFC">
      <w:pPr>
        <w:rPr>
          <w:rFonts w:ascii="Times New Roman" w:hAnsi="Times New Roman" w:cs="Times New Roman"/>
          <w:b/>
          <w:bCs/>
          <w:sz w:val="24"/>
        </w:rPr>
      </w:pPr>
      <w:r w:rsidRPr="00C8066F">
        <w:rPr>
          <w:rFonts w:ascii="Times New Roman" w:hAnsi="Times New Roman" w:cs="Times New Roman"/>
          <w:b/>
          <w:bCs/>
          <w:sz w:val="24"/>
        </w:rPr>
        <w:t>Tuğberk Göktepe:</w:t>
      </w:r>
    </w:p>
    <w:p w14:paraId="767AC8BA" w14:textId="5F738AEB" w:rsidR="00C8066F" w:rsidRDefault="00C8066F" w:rsidP="00D72AFC">
      <w:pPr>
        <w:rPr>
          <w:rFonts w:ascii="Times New Roman" w:hAnsi="Times New Roman" w:cs="Times New Roman"/>
          <w:sz w:val="24"/>
        </w:rPr>
      </w:pPr>
      <w:r>
        <w:rPr>
          <w:rFonts w:ascii="Times New Roman" w:hAnsi="Times New Roman" w:cs="Times New Roman"/>
          <w:sz w:val="24"/>
        </w:rPr>
        <w:t xml:space="preserve">This project improved my skill at designing Database and GUI tremendously. Because for even the smallest problem, I had to a minimum research of 10 minutes. We also improved our teamwork ability to a next level. </w:t>
      </w:r>
      <w:proofErr w:type="gramStart"/>
      <w:r>
        <w:rPr>
          <w:rFonts w:ascii="Times New Roman" w:hAnsi="Times New Roman" w:cs="Times New Roman"/>
          <w:sz w:val="24"/>
        </w:rPr>
        <w:t>Overall</w:t>
      </w:r>
      <w:proofErr w:type="gramEnd"/>
      <w:r>
        <w:rPr>
          <w:rFonts w:ascii="Times New Roman" w:hAnsi="Times New Roman" w:cs="Times New Roman"/>
          <w:sz w:val="24"/>
        </w:rPr>
        <w:t xml:space="preserve"> this project was fun and it is a huge jump for my career.</w:t>
      </w:r>
    </w:p>
    <w:p w14:paraId="515F54CB" w14:textId="26664B67" w:rsidR="00C8066F" w:rsidRDefault="00C8066F" w:rsidP="00D72AFC">
      <w:pPr>
        <w:rPr>
          <w:rFonts w:ascii="Times New Roman" w:hAnsi="Times New Roman" w:cs="Times New Roman"/>
          <w:b/>
          <w:bCs/>
          <w:sz w:val="24"/>
        </w:rPr>
      </w:pPr>
      <w:r w:rsidRPr="00C8066F">
        <w:rPr>
          <w:rFonts w:ascii="Times New Roman" w:hAnsi="Times New Roman" w:cs="Times New Roman"/>
          <w:b/>
          <w:bCs/>
          <w:sz w:val="24"/>
        </w:rPr>
        <w:t>Yiğit Gökkaya:</w:t>
      </w:r>
    </w:p>
    <w:p w14:paraId="3D6784E3" w14:textId="5B0B3116" w:rsidR="00FB3241" w:rsidRPr="00FB3241" w:rsidRDefault="00FB3241" w:rsidP="00D72AFC">
      <w:pPr>
        <w:rPr>
          <w:rFonts w:ascii="Times New Roman" w:hAnsi="Times New Roman" w:cs="Times New Roman"/>
          <w:sz w:val="24"/>
        </w:rPr>
      </w:pPr>
      <w:r>
        <w:rPr>
          <w:rFonts w:ascii="Times New Roman" w:hAnsi="Times New Roman" w:cs="Times New Roman"/>
          <w:sz w:val="24"/>
        </w:rPr>
        <w:t xml:space="preserve">While doing this project I learned how to connect working database app using Java. Since we worked as team this experience also gave me an insight about how my classmates think and implement this thought process into code. Since I </w:t>
      </w:r>
      <w:proofErr w:type="gramStart"/>
      <w:r>
        <w:rPr>
          <w:rFonts w:ascii="Times New Roman" w:hAnsi="Times New Roman" w:cs="Times New Roman"/>
          <w:sz w:val="24"/>
        </w:rPr>
        <w:t>will</w:t>
      </w:r>
      <w:proofErr w:type="gramEnd"/>
      <w:r>
        <w:rPr>
          <w:rFonts w:ascii="Times New Roman" w:hAnsi="Times New Roman" w:cs="Times New Roman"/>
          <w:sz w:val="24"/>
        </w:rPr>
        <w:t xml:space="preserve"> most likely to be working with a team when I get a job, this experience also improved my communication skills and made me feel more prepared for the future to come.</w:t>
      </w:r>
    </w:p>
    <w:p w14:paraId="20E65226" w14:textId="5144C34A" w:rsidR="00C8066F" w:rsidRDefault="00C8066F" w:rsidP="00D72AFC">
      <w:pPr>
        <w:rPr>
          <w:rFonts w:ascii="Times New Roman" w:hAnsi="Times New Roman" w:cs="Times New Roman"/>
          <w:b/>
          <w:bCs/>
          <w:sz w:val="24"/>
        </w:rPr>
      </w:pPr>
      <w:r>
        <w:rPr>
          <w:rFonts w:ascii="Times New Roman" w:hAnsi="Times New Roman" w:cs="Times New Roman"/>
          <w:b/>
          <w:bCs/>
          <w:sz w:val="24"/>
        </w:rPr>
        <w:t>Ekin Uygar Duman:</w:t>
      </w:r>
    </w:p>
    <w:p w14:paraId="5604DC07" w14:textId="3903B2F6" w:rsidR="00C8066F" w:rsidRPr="00FB3241" w:rsidRDefault="00FB3241" w:rsidP="00D72AFC">
      <w:pPr>
        <w:rPr>
          <w:rFonts w:ascii="Times New Roman" w:hAnsi="Times New Roman" w:cs="Times New Roman"/>
          <w:sz w:val="24"/>
        </w:rPr>
      </w:pPr>
      <w:r>
        <w:rPr>
          <w:rFonts w:ascii="Times New Roman" w:hAnsi="Times New Roman" w:cs="Times New Roman"/>
          <w:sz w:val="24"/>
        </w:rPr>
        <w:t>Ekin Uygar Duman has learnt it is hard to make a good database and needs well thought and developed systems to have it working. I learnt how to use other programs with sql and have better knowledge of how to refine a database.</w:t>
      </w:r>
    </w:p>
    <w:p w14:paraId="135F5DDE" w14:textId="77777777" w:rsidR="00C8066F" w:rsidRPr="00C8066F" w:rsidRDefault="00C8066F" w:rsidP="00D72AFC">
      <w:pPr>
        <w:rPr>
          <w:rFonts w:ascii="Times New Roman" w:hAnsi="Times New Roman" w:cs="Times New Roman"/>
          <w:b/>
          <w:bCs/>
          <w:sz w:val="24"/>
        </w:rPr>
      </w:pPr>
    </w:p>
    <w:p w14:paraId="59D19448" w14:textId="77777777" w:rsidR="00C8066F" w:rsidRDefault="00C8066F" w:rsidP="00D72AFC">
      <w:pPr>
        <w:rPr>
          <w:rFonts w:ascii="Times New Roman" w:hAnsi="Times New Roman" w:cs="Times New Roman"/>
          <w:sz w:val="24"/>
        </w:rPr>
      </w:pPr>
    </w:p>
    <w:p w14:paraId="4FDDB0FD" w14:textId="77777777" w:rsidR="00C8066F" w:rsidRPr="0060034F" w:rsidRDefault="00C8066F" w:rsidP="00D72AFC">
      <w:pPr>
        <w:rPr>
          <w:rFonts w:ascii="Times New Roman" w:hAnsi="Times New Roman" w:cs="Times New Roman"/>
          <w:sz w:val="24"/>
        </w:rPr>
      </w:pPr>
    </w:p>
    <w:p w14:paraId="215C6D89" w14:textId="77777777" w:rsidR="00D72AFC" w:rsidRPr="00D72AFC" w:rsidRDefault="00D72AFC" w:rsidP="00D72AFC"/>
    <w:p w14:paraId="71E2EF5E" w14:textId="77777777" w:rsidR="00F55B16" w:rsidRPr="0075229F" w:rsidRDefault="00F55B16" w:rsidP="00F55B16">
      <w:pPr>
        <w:rPr>
          <w:rFonts w:ascii="Times New Roman" w:hAnsi="Times New Roman" w:cs="Times New Roman"/>
        </w:rPr>
      </w:pPr>
    </w:p>
    <w:sectPr w:rsidR="00F55B16" w:rsidRPr="0075229F" w:rsidSect="009E73C6">
      <w:footerReference w:type="default" r:id="rId10"/>
      <w:footerReference w:type="first" r:id="rId11"/>
      <w:pgSz w:w="11907" w:h="16840" w:code="9"/>
      <w:pgMar w:top="1134" w:right="1134" w:bottom="1134"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7401A" w14:textId="77777777" w:rsidR="003C1418" w:rsidRDefault="003C1418">
      <w:pPr>
        <w:spacing w:after="0" w:line="240" w:lineRule="auto"/>
      </w:pPr>
      <w:r>
        <w:separator/>
      </w:r>
    </w:p>
  </w:endnote>
  <w:endnote w:type="continuationSeparator" w:id="0">
    <w:p w14:paraId="2CCED73A" w14:textId="77777777" w:rsidR="003C1418" w:rsidRDefault="003C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964975"/>
      <w:docPartObj>
        <w:docPartGallery w:val="Page Numbers (Bottom of Page)"/>
        <w:docPartUnique/>
      </w:docPartObj>
    </w:sdtPr>
    <w:sdtEndPr>
      <w:rPr>
        <w:noProof/>
      </w:rPr>
    </w:sdtEndPr>
    <w:sdtContent>
      <w:p w14:paraId="051BFBD6" w14:textId="77777777" w:rsidR="0013591F" w:rsidRDefault="003C1418">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88F" w14:textId="77777777" w:rsidR="00052B2C" w:rsidRPr="00052B2C" w:rsidRDefault="00052B2C" w:rsidP="00052B2C">
    <w:pPr>
      <w:pStyle w:val="Footer"/>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 xml:space="preserve">BY: Assoc.Prof.Dr. Tuncay ERCAN </w:t>
    </w:r>
  </w:p>
  <w:p w14:paraId="74237C14" w14:textId="77777777" w:rsidR="00052B2C" w:rsidRPr="00052B2C" w:rsidRDefault="00052B2C" w:rsidP="00052B2C">
    <w:pPr>
      <w:pStyle w:val="Footer"/>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tuncay.ercan@yasar.edu.tr</w:t>
    </w:r>
  </w:p>
  <w:p w14:paraId="105C0C12" w14:textId="77777777" w:rsidR="00052B2C" w:rsidRPr="00052B2C" w:rsidRDefault="00052B2C" w:rsidP="00052B2C">
    <w:pPr>
      <w:pStyle w:val="Footer"/>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3-Dec-20</w:t>
    </w:r>
  </w:p>
  <w:p w14:paraId="3647CB4F" w14:textId="77777777" w:rsidR="000655A3" w:rsidRDefault="000655A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96AF3" w14:textId="77777777" w:rsidR="003C1418" w:rsidRDefault="003C1418">
      <w:pPr>
        <w:spacing w:after="0" w:line="240" w:lineRule="auto"/>
      </w:pPr>
      <w:r>
        <w:separator/>
      </w:r>
    </w:p>
  </w:footnote>
  <w:footnote w:type="continuationSeparator" w:id="0">
    <w:p w14:paraId="1C7A82E3" w14:textId="77777777" w:rsidR="003C1418" w:rsidRDefault="003C1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609DE"/>
    <w:multiLevelType w:val="hybridMultilevel"/>
    <w:tmpl w:val="2BE68194"/>
    <w:lvl w:ilvl="0" w:tplc="041F0001">
      <w:start w:val="1"/>
      <w:numFmt w:val="bullet"/>
      <w:lvlText w:val=""/>
      <w:lvlJc w:val="left"/>
      <w:pPr>
        <w:ind w:left="720" w:hanging="360"/>
      </w:pPr>
      <w:rPr>
        <w:rFonts w:ascii="Symbol" w:hAnsi="Symbol" w:hint="default"/>
      </w:rPr>
    </w:lvl>
    <w:lvl w:ilvl="1" w:tplc="70A6F7EE">
      <w:numFmt w:val="bullet"/>
      <w:lvlText w:val="•"/>
      <w:lvlJc w:val="left"/>
      <w:pPr>
        <w:ind w:left="1800" w:hanging="720"/>
      </w:pPr>
      <w:rPr>
        <w:rFonts w:ascii="Times New Roman" w:eastAsiaTheme="minorEastAsia"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4712B81"/>
    <w:multiLevelType w:val="hybridMultilevel"/>
    <w:tmpl w:val="DFCC3E02"/>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EFF296F"/>
    <w:multiLevelType w:val="hybridMultilevel"/>
    <w:tmpl w:val="5E66C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D41D31"/>
    <w:multiLevelType w:val="hybridMultilevel"/>
    <w:tmpl w:val="44725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BDE5209"/>
    <w:multiLevelType w:val="multilevel"/>
    <w:tmpl w:val="E3CA60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26628"/>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DB41B68"/>
    <w:multiLevelType w:val="hybridMultilevel"/>
    <w:tmpl w:val="150CCD1E"/>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5B6E01"/>
    <w:multiLevelType w:val="hybridMultilevel"/>
    <w:tmpl w:val="C2B09278"/>
    <w:lvl w:ilvl="0" w:tplc="91EC71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1"/>
  </w:num>
  <w:num w:numId="14">
    <w:abstractNumId w:val="20"/>
  </w:num>
  <w:num w:numId="15">
    <w:abstractNumId w:val="23"/>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2"/>
  </w:num>
  <w:num w:numId="28">
    <w:abstractNumId w:val="15"/>
  </w:num>
  <w:num w:numId="29">
    <w:abstractNumId w:val="10"/>
  </w:num>
  <w:num w:numId="30">
    <w:abstractNumId w:val="12"/>
  </w:num>
  <w:num w:numId="31">
    <w:abstractNumId w:val="18"/>
  </w:num>
  <w:num w:numId="32">
    <w:abstractNumId w:val="18"/>
  </w:num>
  <w:num w:numId="33">
    <w:abstractNumId w:val="13"/>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xMDc3NzE3tDQyNzJR0lEKTi0uzszPAykwqQUAxXc4ZSwAAAA="/>
  </w:docVars>
  <w:rsids>
    <w:rsidRoot w:val="000B65B3"/>
    <w:rsid w:val="00052B2C"/>
    <w:rsid w:val="000655A3"/>
    <w:rsid w:val="000A0F9B"/>
    <w:rsid w:val="000B65B3"/>
    <w:rsid w:val="000D4066"/>
    <w:rsid w:val="00123E1E"/>
    <w:rsid w:val="0013180B"/>
    <w:rsid w:val="0013591F"/>
    <w:rsid w:val="00216BF8"/>
    <w:rsid w:val="00231F37"/>
    <w:rsid w:val="002362F2"/>
    <w:rsid w:val="0024640E"/>
    <w:rsid w:val="00270661"/>
    <w:rsid w:val="002C1B16"/>
    <w:rsid w:val="00361F7D"/>
    <w:rsid w:val="003B77E0"/>
    <w:rsid w:val="003C1418"/>
    <w:rsid w:val="004C5E25"/>
    <w:rsid w:val="005B558B"/>
    <w:rsid w:val="0060034F"/>
    <w:rsid w:val="00606D28"/>
    <w:rsid w:val="00614E82"/>
    <w:rsid w:val="0064661B"/>
    <w:rsid w:val="00682BB9"/>
    <w:rsid w:val="0075229F"/>
    <w:rsid w:val="00771F16"/>
    <w:rsid w:val="0078294C"/>
    <w:rsid w:val="007C5FD3"/>
    <w:rsid w:val="007E647C"/>
    <w:rsid w:val="00825F6B"/>
    <w:rsid w:val="008A7227"/>
    <w:rsid w:val="008B6008"/>
    <w:rsid w:val="008D3597"/>
    <w:rsid w:val="0090799E"/>
    <w:rsid w:val="00971DEC"/>
    <w:rsid w:val="009E73C6"/>
    <w:rsid w:val="00A1746E"/>
    <w:rsid w:val="00A31610"/>
    <w:rsid w:val="00B074D4"/>
    <w:rsid w:val="00B64B70"/>
    <w:rsid w:val="00B66857"/>
    <w:rsid w:val="00B71F46"/>
    <w:rsid w:val="00BA3B94"/>
    <w:rsid w:val="00C07BE9"/>
    <w:rsid w:val="00C33B90"/>
    <w:rsid w:val="00C8066F"/>
    <w:rsid w:val="00D72AFC"/>
    <w:rsid w:val="00DD3E86"/>
    <w:rsid w:val="00DF6C86"/>
    <w:rsid w:val="00E41B0E"/>
    <w:rsid w:val="00E43D25"/>
    <w:rsid w:val="00F00159"/>
    <w:rsid w:val="00F55B16"/>
    <w:rsid w:val="00F9577D"/>
    <w:rsid w:val="00FB32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8197"/>
  <w15:chartTrackingRefBased/>
  <w15:docId w15:val="{F93DF117-1543-4E85-A9E3-5D84A532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16"/>
  </w:style>
  <w:style w:type="paragraph" w:styleId="Heading1">
    <w:name w:val="heading 1"/>
    <w:basedOn w:val="Normal"/>
    <w:next w:val="Normal"/>
    <w:link w:val="Heading1Char"/>
    <w:autoRedefine/>
    <w:uiPriority w:val="9"/>
    <w:qFormat/>
    <w:rsid w:val="007C5FD3"/>
    <w:pPr>
      <w:keepNext/>
      <w:keepLines/>
      <w:numPr>
        <w:numId w:val="31"/>
      </w:numPr>
      <w:spacing w:before="240" w:after="0"/>
      <w:outlineLvl w:val="0"/>
    </w:pPr>
    <w:rPr>
      <w:rFonts w:ascii="Times New Roman" w:eastAsiaTheme="majorEastAsia" w:hAnsi="Times New Roman" w:cs="Times New Roman"/>
      <w:b/>
      <w:bCs/>
      <w:sz w:val="40"/>
      <w:szCs w:val="40"/>
    </w:rPr>
  </w:style>
  <w:style w:type="paragraph" w:styleId="Heading2">
    <w:name w:val="heading 2"/>
    <w:basedOn w:val="Normal"/>
    <w:next w:val="Normal"/>
    <w:link w:val="Heading2Char"/>
    <w:autoRedefine/>
    <w:uiPriority w:val="9"/>
    <w:unhideWhenUsed/>
    <w:qFormat/>
    <w:rsid w:val="007C5FD3"/>
    <w:pPr>
      <w:keepNext/>
      <w:keepLines/>
      <w:numPr>
        <w:ilvl w:val="1"/>
        <w:numId w:val="31"/>
      </w:numPr>
      <w:spacing w:before="40" w:after="0"/>
      <w:outlineLvl w:val="1"/>
    </w:pPr>
    <w:rPr>
      <w:rFonts w:ascii="Times New Roman" w:eastAsiaTheme="majorEastAsia" w:hAnsi="Times New Roman" w:cs="Times New Roman"/>
      <w:b/>
      <w:bCs/>
      <w:sz w:val="24"/>
      <w:szCs w:val="32"/>
    </w:rPr>
  </w:style>
  <w:style w:type="paragraph" w:styleId="Heading3">
    <w:name w:val="heading 3"/>
    <w:basedOn w:val="Normal"/>
    <w:next w:val="Normal"/>
    <w:link w:val="Heading3Char"/>
    <w:autoRedefine/>
    <w:uiPriority w:val="9"/>
    <w:unhideWhenUsed/>
    <w:qFormat/>
    <w:rsid w:val="00F55B16"/>
    <w:pPr>
      <w:keepNext/>
      <w:keepLines/>
      <w:numPr>
        <w:ilvl w:val="2"/>
        <w:numId w:val="3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numPr>
        <w:ilvl w:val="3"/>
        <w:numId w:val="3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3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31"/>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31"/>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31"/>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31"/>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D3"/>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7C5FD3"/>
    <w:rPr>
      <w:rFonts w:ascii="Times New Roman" w:eastAsiaTheme="majorEastAsia" w:hAnsi="Times New Roman" w:cs="Times New Roman"/>
      <w:b/>
      <w:bCs/>
      <w:sz w:val="24"/>
      <w:szCs w:val="32"/>
    </w:rPr>
  </w:style>
  <w:style w:type="character" w:customStyle="1" w:styleId="Heading3Char">
    <w:name w:val="Heading 3 Char"/>
    <w:basedOn w:val="DefaultParagraphFont"/>
    <w:link w:val="Heading3"/>
    <w:uiPriority w:val="9"/>
    <w:rsid w:val="00F55B16"/>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Bibliography">
    <w:name w:val="Bibliography"/>
    <w:basedOn w:val="Normal"/>
    <w:next w:val="Normal"/>
    <w:uiPriority w:val="37"/>
    <w:unhideWhenUsed/>
    <w:rsid w:val="00A31610"/>
  </w:style>
  <w:style w:type="table" w:styleId="TableGrid">
    <w:name w:val="Table Grid"/>
    <w:basedOn w:val="TableNormal"/>
    <w:uiPriority w:val="39"/>
    <w:rsid w:val="008D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C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C%20DEN\current%20data\genel%20ders_ogc%20durumu\2018-2019%20FALL\COMP%204433\cloud%20project%20templat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cloud project template</Template>
  <TotalTime>85</TotalTime>
  <Pages>5</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Ercan</dc:creator>
  <cp:keywords/>
  <dc:description/>
  <cp:lastModifiedBy>TUĞBERK GÖKTEPE</cp:lastModifiedBy>
  <cp:revision>7</cp:revision>
  <dcterms:created xsi:type="dcterms:W3CDTF">2020-12-27T14:10:00Z</dcterms:created>
  <dcterms:modified xsi:type="dcterms:W3CDTF">2021-01-10T14:17:00Z</dcterms:modified>
</cp:coreProperties>
</file>